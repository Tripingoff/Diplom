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0318" w14:textId="77777777" w:rsidR="00387577" w:rsidRDefault="00C04A6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ГАПОУ «Казанский колледж технологии и дизайна»</w:t>
      </w:r>
    </w:p>
    <w:p w14:paraId="3D4C0319" w14:textId="2E1615EF" w:rsidR="00387577" w:rsidRPr="00D105D5" w:rsidRDefault="00D105D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105D5">
        <w:rPr>
          <w:rFonts w:ascii="Times New Roman" w:hAnsi="Times New Roman"/>
          <w:b/>
          <w:bCs/>
          <w:sz w:val="32"/>
          <w:szCs w:val="32"/>
        </w:rPr>
        <w:t>&lt;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NameVed</w:t>
      </w:r>
      <w:proofErr w:type="spellEnd"/>
      <w:r w:rsidRPr="00D105D5">
        <w:rPr>
          <w:rFonts w:ascii="Times New Roman" w:hAnsi="Times New Roman"/>
          <w:b/>
          <w:bCs/>
          <w:sz w:val="32"/>
          <w:szCs w:val="32"/>
        </w:rPr>
        <w:t>&gt;</w:t>
      </w:r>
    </w:p>
    <w:p w14:paraId="3D4C031A" w14:textId="5983DFF9" w:rsidR="00387577" w:rsidRPr="00D105D5" w:rsidRDefault="00C04A67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="00D105D5" w:rsidRPr="00D105D5">
        <w:rPr>
          <w:rFonts w:ascii="Times New Roman" w:hAnsi="Times New Roman"/>
          <w:sz w:val="28"/>
          <w:szCs w:val="28"/>
        </w:rPr>
        <w:t>&lt;</w:t>
      </w:r>
      <w:r w:rsidR="00A15127">
        <w:rPr>
          <w:rFonts w:ascii="Times New Roman" w:hAnsi="Times New Roman"/>
          <w:sz w:val="28"/>
          <w:szCs w:val="28"/>
          <w:lang w:val="en-US"/>
        </w:rPr>
        <w:t>Code</w:t>
      </w:r>
      <w:r w:rsidR="00D105D5" w:rsidRPr="00D105D5">
        <w:rPr>
          <w:rFonts w:ascii="Times New Roman" w:hAnsi="Times New Roman"/>
          <w:sz w:val="28"/>
          <w:szCs w:val="28"/>
        </w:rPr>
        <w:t>&gt;</w:t>
      </w:r>
    </w:p>
    <w:p w14:paraId="3D4C031B" w14:textId="77777777" w:rsidR="00387577" w:rsidRPr="00D105D5" w:rsidRDefault="00387577">
      <w:pPr>
        <w:jc w:val="center"/>
        <w:rPr>
          <w:rFonts w:ascii="Times New Roman" w:hAnsi="Times New Roman"/>
          <w:sz w:val="28"/>
          <w:szCs w:val="28"/>
        </w:rPr>
      </w:pPr>
    </w:p>
    <w:p w14:paraId="3D4C031C" w14:textId="01B13F96" w:rsidR="00387577" w:rsidRPr="00D105D5" w:rsidRDefault="00C04A67">
      <w:pPr>
        <w:spacing w:after="0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Специальность: </w:t>
      </w:r>
      <w:r w:rsidR="00A15127" w:rsidRPr="00A15127">
        <w:rPr>
          <w:rFonts w:ascii="Times New Roman" w:hAnsi="Times New Roman"/>
          <w:sz w:val="28"/>
          <w:szCs w:val="28"/>
        </w:rPr>
        <w:t xml:space="preserve">09.02.07 - </w:t>
      </w:r>
      <w:r w:rsidR="00D105D5" w:rsidRPr="00D105D5">
        <w:rPr>
          <w:rFonts w:ascii="Times New Roman" w:hAnsi="Times New Roman"/>
          <w:sz w:val="28"/>
          <w:szCs w:val="28"/>
        </w:rPr>
        <w:t>&lt;</w:t>
      </w:r>
      <w:proofErr w:type="spellStart"/>
      <w:r w:rsidR="00A15127">
        <w:rPr>
          <w:rFonts w:ascii="Times New Roman" w:hAnsi="Times New Roman"/>
          <w:sz w:val="28"/>
          <w:szCs w:val="28"/>
          <w:lang w:val="en-US"/>
        </w:rPr>
        <w:t>Specialnost</w:t>
      </w:r>
      <w:proofErr w:type="spellEnd"/>
      <w:r w:rsidR="00D105D5" w:rsidRPr="00D105D5">
        <w:rPr>
          <w:rFonts w:ascii="Times New Roman" w:hAnsi="Times New Roman"/>
          <w:sz w:val="28"/>
          <w:szCs w:val="28"/>
        </w:rPr>
        <w:t>&gt;</w:t>
      </w:r>
    </w:p>
    <w:p w14:paraId="3D4C031D" w14:textId="1EFC19C3" w:rsidR="00387577" w:rsidRPr="00A15127" w:rsidRDefault="00C04A67">
      <w:pPr>
        <w:spacing w:after="0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Индекс: </w:t>
      </w:r>
      <w:r w:rsidR="00D105D5" w:rsidRPr="00D105D5">
        <w:rPr>
          <w:rFonts w:ascii="Times New Roman" w:hAnsi="Times New Roman"/>
          <w:sz w:val="28"/>
          <w:szCs w:val="28"/>
        </w:rPr>
        <w:t>&lt;</w:t>
      </w:r>
      <w:proofErr w:type="spellStart"/>
      <w:r w:rsidR="00A15127">
        <w:rPr>
          <w:rFonts w:ascii="Times New Roman" w:hAnsi="Times New Roman"/>
          <w:sz w:val="28"/>
          <w:szCs w:val="28"/>
          <w:lang w:val="en-US"/>
        </w:rPr>
        <w:t>CodeDisc</w:t>
      </w:r>
      <w:proofErr w:type="spellEnd"/>
      <w:r w:rsidR="00D105D5" w:rsidRPr="00D105D5">
        <w:rPr>
          <w:rFonts w:ascii="Times New Roman" w:hAnsi="Times New Roman"/>
          <w:sz w:val="28"/>
          <w:szCs w:val="28"/>
        </w:rPr>
        <w:t>&gt;</w:t>
      </w:r>
      <w:r w:rsidR="00A15127" w:rsidRPr="00A15127">
        <w:rPr>
          <w:rFonts w:ascii="Times New Roman" w:hAnsi="Times New Roman"/>
          <w:sz w:val="28"/>
          <w:szCs w:val="28"/>
        </w:rPr>
        <w:t xml:space="preserve"> </w:t>
      </w:r>
      <w:r w:rsidR="00D105D5" w:rsidRPr="00D105D5">
        <w:rPr>
          <w:rFonts w:ascii="Times New Roman" w:hAnsi="Times New Roman"/>
          <w:sz w:val="28"/>
          <w:szCs w:val="28"/>
        </w:rPr>
        <w:t>&lt;</w:t>
      </w:r>
      <w:proofErr w:type="spellStart"/>
      <w:r w:rsidR="00A15127">
        <w:rPr>
          <w:rFonts w:ascii="Times New Roman" w:hAnsi="Times New Roman"/>
          <w:sz w:val="28"/>
          <w:szCs w:val="28"/>
          <w:lang w:val="en-US"/>
        </w:rPr>
        <w:t>NameDisc</w:t>
      </w:r>
      <w:proofErr w:type="spellEnd"/>
      <w:r w:rsidR="00D105D5" w:rsidRPr="00A15127">
        <w:rPr>
          <w:rFonts w:ascii="Times New Roman" w:hAnsi="Times New Roman"/>
          <w:sz w:val="28"/>
          <w:szCs w:val="28"/>
        </w:rPr>
        <w:t>&gt;</w:t>
      </w:r>
    </w:p>
    <w:p w14:paraId="3D4C031E" w14:textId="173AB2E8" w:rsidR="00387577" w:rsidRPr="00D105D5" w:rsidRDefault="00C04A67">
      <w:pPr>
        <w:spacing w:after="0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 w:rsidR="00D105D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 w:rsidR="00A15127">
        <w:rPr>
          <w:rFonts w:ascii="Times New Roman" w:hAnsi="Times New Roman"/>
          <w:sz w:val="28"/>
          <w:szCs w:val="28"/>
          <w:lang w:val="en-US"/>
        </w:rPr>
        <w:t>Familiya</w:t>
      </w:r>
      <w:proofErr w:type="spellEnd"/>
      <w:r w:rsidR="00D105D5">
        <w:rPr>
          <w:rFonts w:ascii="Times New Roman" w:hAnsi="Times New Roman"/>
          <w:sz w:val="28"/>
          <w:szCs w:val="28"/>
          <w:lang w:val="en-US"/>
        </w:rPr>
        <w:t>&gt;&lt;</w:t>
      </w:r>
      <w:proofErr w:type="spellStart"/>
      <w:proofErr w:type="gramEnd"/>
      <w:r w:rsidR="00A15127">
        <w:rPr>
          <w:rFonts w:ascii="Times New Roman" w:hAnsi="Times New Roman"/>
          <w:sz w:val="28"/>
          <w:szCs w:val="28"/>
          <w:lang w:val="en-US"/>
        </w:rPr>
        <w:t>Imya</w:t>
      </w:r>
      <w:proofErr w:type="spellEnd"/>
      <w:r w:rsidR="00D105D5">
        <w:rPr>
          <w:rFonts w:ascii="Times New Roman" w:hAnsi="Times New Roman"/>
          <w:sz w:val="28"/>
          <w:szCs w:val="28"/>
          <w:lang w:val="en-US"/>
        </w:rPr>
        <w:t>&gt;&lt;</w:t>
      </w:r>
      <w:proofErr w:type="spellStart"/>
      <w:r w:rsidR="00A15127">
        <w:rPr>
          <w:rFonts w:ascii="Times New Roman" w:hAnsi="Times New Roman"/>
          <w:sz w:val="28"/>
          <w:szCs w:val="28"/>
          <w:lang w:val="en-US"/>
        </w:rPr>
        <w:t>Otchestvo</w:t>
      </w:r>
      <w:proofErr w:type="spellEnd"/>
      <w:r w:rsidR="00D105D5">
        <w:rPr>
          <w:rFonts w:ascii="Times New Roman" w:hAnsi="Times New Roman"/>
          <w:sz w:val="28"/>
          <w:szCs w:val="28"/>
          <w:lang w:val="en-US"/>
        </w:rPr>
        <w:t>&gt;</w:t>
      </w:r>
    </w:p>
    <w:p w14:paraId="3D4C031F" w14:textId="77777777" w:rsidR="00387577" w:rsidRDefault="00387577">
      <w:pPr>
        <w:rPr>
          <w:rFonts w:ascii="Times New Roman" w:hAnsi="Times New Roman"/>
          <w:sz w:val="28"/>
          <w:szCs w:val="28"/>
        </w:rPr>
      </w:pPr>
    </w:p>
    <w:tbl>
      <w:tblPr>
        <w:tblW w:w="104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"/>
        <w:gridCol w:w="4643"/>
        <w:gridCol w:w="3040"/>
        <w:gridCol w:w="2153"/>
      </w:tblGrid>
      <w:tr w:rsidR="00387577" w14:paraId="3D4C0325" w14:textId="77777777">
        <w:tblPrEx>
          <w:tblCellMar>
            <w:top w:w="0" w:type="dxa"/>
            <w:bottom w:w="0" w:type="dxa"/>
          </w:tblCellMar>
        </w:tblPrEx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C0320" w14:textId="77777777" w:rsidR="00387577" w:rsidRDefault="00C04A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п/</w:t>
            </w:r>
          </w:p>
          <w:p w14:paraId="3D4C0321" w14:textId="77777777" w:rsidR="00387577" w:rsidRDefault="00C04A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C0322" w14:textId="77777777" w:rsidR="00387577" w:rsidRDefault="00C04A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Ф.И.О. студента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C0323" w14:textId="77777777" w:rsidR="00387577" w:rsidRDefault="00C04A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C0324" w14:textId="77777777" w:rsidR="00387577" w:rsidRDefault="00C04A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Подпись преподавателя</w:t>
            </w:r>
          </w:p>
        </w:tc>
      </w:tr>
      <w:tr w:rsidR="00387577" w14:paraId="3D4C032A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26" w14:textId="77777777" w:rsidR="00387577" w:rsidRDefault="00C04A6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27" w14:textId="068739A3" w:rsidR="00387577" w:rsidRPr="00A15127" w:rsidRDefault="00A1512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28" w14:textId="6937EAB7" w:rsidR="00387577" w:rsidRP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29" w14:textId="77777777" w:rsidR="00387577" w:rsidRDefault="0038757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2F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2B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2C" w14:textId="45D45A49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2D" w14:textId="0745C954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2E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34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0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1" w14:textId="7E987251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2" w14:textId="1B4958A9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3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39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5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6" w14:textId="3966786D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7" w14:textId="67DB0743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8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3E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A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B" w14:textId="2B26AFC3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C" w14:textId="58B27433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D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43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3F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0" w14:textId="06318E3B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1" w14:textId="5120A0B8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2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48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4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5" w14:textId="362A1E5D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6" w14:textId="6BC284AA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7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4D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9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A" w14:textId="08DBA0B8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B" w14:textId="20685516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C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52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E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4F" w14:textId="6CB15888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0" w14:textId="5D94F30C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1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57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3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4" w14:textId="6A9E4141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5" w14:textId="363D0D32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6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5C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8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9" w14:textId="543A5186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A" w14:textId="5F2FF7FA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B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61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D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E" w14:textId="5C5665A2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5F" w14:textId="4E49103B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0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66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2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3" w14:textId="7985DD8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4" w14:textId="64007C2D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5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6B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7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8" w14:textId="1F90708B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9" w14:textId="01A8B4E6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A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70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C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D" w14:textId="033A3893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E" w14:textId="40309A45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6F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75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1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2" w14:textId="6B991C18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3" w14:textId="239B242F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4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7A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6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7" w14:textId="6BD7A381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8" w14:textId="11C7D939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9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7F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B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C" w14:textId="4AA8741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D" w14:textId="3AE51163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7E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84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0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1" w14:textId="3B7A634F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2" w14:textId="00D8C6DB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3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89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5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6" w14:textId="61409614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7" w14:textId="17516267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8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8E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A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B" w14:textId="05CA68F1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C" w14:textId="2838CEA8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D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93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8F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0" w14:textId="412899B3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1" w14:textId="265CBBB7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2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98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4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5" w14:textId="4D9D520D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6" w14:textId="4E9A31E9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7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9D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9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A" w14:textId="27619763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B" w14:textId="0C799259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C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6CCF" w14:paraId="3D4C03A2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E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</w:t>
            </w:r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9F" w14:textId="65F9828F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FamiliyaStud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ImyaStud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OStud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A0" w14:textId="2EF02245" w:rsidR="00AC6CCF" w:rsidRDefault="00AC6CCF" w:rsidP="00AC6C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ocenca</w:t>
            </w:r>
            <w:proofErr w:type="spellEnd"/>
            <w:r w:rsidRPr="008503AF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03A1" w14:textId="77777777" w:rsidR="00AC6CCF" w:rsidRDefault="00AC6CCF" w:rsidP="00AC6C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D4C03A3" w14:textId="77777777" w:rsidR="00387577" w:rsidRDefault="00387577"/>
    <w:p w14:paraId="3D4C03A4" w14:textId="7D9B2243" w:rsidR="00387577" w:rsidRDefault="00C04A67">
      <w:r>
        <w:tab/>
      </w:r>
      <w:r>
        <w:rPr>
          <w:rFonts w:ascii="Times New Roman" w:hAnsi="Times New Roman"/>
          <w:sz w:val="28"/>
          <w:szCs w:val="28"/>
        </w:rPr>
        <w:t>«</w:t>
      </w:r>
      <w:r w:rsidR="00A15127" w:rsidRPr="00AC6CCF">
        <w:rPr>
          <w:rFonts w:ascii="Times New Roman" w:hAnsi="Times New Roman"/>
          <w:sz w:val="28"/>
          <w:szCs w:val="28"/>
        </w:rPr>
        <w:t>&lt;</w:t>
      </w:r>
      <w:r w:rsidR="00A15127" w:rsidRPr="00A15127">
        <w:rPr>
          <w:rFonts w:ascii="Times New Roman" w:hAnsi="Times New Roman"/>
          <w:sz w:val="28"/>
          <w:szCs w:val="28"/>
          <w:u w:val="single"/>
          <w:lang w:val="en-US"/>
        </w:rPr>
        <w:t>dd</w:t>
      </w:r>
      <w:r w:rsidR="00A15127" w:rsidRPr="00AC6CCF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»</w:t>
      </w:r>
      <w:r w:rsidR="00AC6CC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15127" w:rsidRPr="00AC6CCF">
        <w:rPr>
          <w:rFonts w:ascii="Times New Roman" w:hAnsi="Times New Roman"/>
          <w:sz w:val="28"/>
          <w:szCs w:val="28"/>
          <w:u w:val="single"/>
        </w:rPr>
        <w:t>&lt;</w:t>
      </w:r>
      <w:r w:rsidR="00A15127" w:rsidRPr="00AC6CCF">
        <w:rPr>
          <w:rFonts w:ascii="Times New Roman" w:hAnsi="Times New Roman"/>
          <w:sz w:val="28"/>
          <w:szCs w:val="28"/>
          <w:u w:val="single"/>
          <w:lang w:val="en-US"/>
        </w:rPr>
        <w:t>mm</w:t>
      </w:r>
      <w:r w:rsidR="00A15127" w:rsidRPr="00AC6CCF">
        <w:rPr>
          <w:rFonts w:ascii="Times New Roman" w:hAnsi="Times New Roman"/>
          <w:sz w:val="28"/>
          <w:szCs w:val="28"/>
          <w:u w:val="single"/>
        </w:rPr>
        <w:t>&gt;</w:t>
      </w:r>
      <w:r w:rsidR="00AC6CCF">
        <w:rPr>
          <w:rFonts w:ascii="Times New Roman" w:hAnsi="Times New Roman"/>
          <w:sz w:val="28"/>
          <w:szCs w:val="28"/>
          <w:lang w:val="en-US"/>
        </w:rPr>
        <w:t xml:space="preserve"> &lt;</w:t>
      </w:r>
      <w:proofErr w:type="spellStart"/>
      <w:r w:rsidR="00AC6CCF">
        <w:rPr>
          <w:rFonts w:ascii="Times New Roman" w:hAnsi="Times New Roman"/>
          <w:sz w:val="28"/>
          <w:szCs w:val="28"/>
          <w:lang w:val="en-US"/>
        </w:rPr>
        <w:t>yyyy</w:t>
      </w:r>
      <w:proofErr w:type="spellEnd"/>
      <w:r w:rsidR="00AC6CCF"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Подпись преподавателя_____________</w:t>
      </w:r>
    </w:p>
    <w:sectPr w:rsidR="00387577">
      <w:pgSz w:w="11906" w:h="16838"/>
      <w:pgMar w:top="1079" w:right="566" w:bottom="1134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031C" w14:textId="77777777" w:rsidR="00000000" w:rsidRDefault="00C04A67">
      <w:pPr>
        <w:spacing w:after="0" w:line="240" w:lineRule="auto"/>
      </w:pPr>
      <w:r>
        <w:separator/>
      </w:r>
    </w:p>
  </w:endnote>
  <w:endnote w:type="continuationSeparator" w:id="0">
    <w:p w14:paraId="3D4C031E" w14:textId="77777777" w:rsidR="00000000" w:rsidRDefault="00C0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C0318" w14:textId="77777777" w:rsidR="00000000" w:rsidRDefault="00C04A6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4C031A" w14:textId="77777777" w:rsidR="00000000" w:rsidRDefault="00C04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87577"/>
    <w:rsid w:val="00387577"/>
    <w:rsid w:val="00A15127"/>
    <w:rsid w:val="00AC6CCF"/>
    <w:rsid w:val="00C04A67"/>
    <w:rsid w:val="00D1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318"/>
  <w15:docId w15:val="{A148AEB3-F347-4011-BCE4-0264ABF4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1043;&#1040;&#1055;&#1054;&#1059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ГАПОУ</Template>
  <TotalTime>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Добровский</dc:creator>
  <dc:description/>
  <cp:lastModifiedBy>Олег Добровский</cp:lastModifiedBy>
  <cp:revision>2</cp:revision>
  <dcterms:created xsi:type="dcterms:W3CDTF">2024-05-17T08:56:00Z</dcterms:created>
  <dcterms:modified xsi:type="dcterms:W3CDTF">2024-05-17T08:56:00Z</dcterms:modified>
</cp:coreProperties>
</file>